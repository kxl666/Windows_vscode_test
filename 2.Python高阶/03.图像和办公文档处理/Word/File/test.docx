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5003165</wp:posOffset>
                </wp:positionH>
                <wp:positionV relativeFrom="paragraph">
                  <wp:posOffset>-829310</wp:posOffset>
                </wp:positionV>
                <wp:extent cx="1111885" cy="1608455"/>
                <wp:effectExtent l="4445" t="4445" r="7620" b="63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69255" y="603250"/>
                          <a:ext cx="1111885" cy="1608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987425" cy="1472565"/>
                                  <wp:effectExtent l="0" t="0" r="3175" b="13335"/>
                                  <wp:docPr id="20" name="图片 20" descr="4202022000052900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20" descr="42020220000529001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7425" cy="1472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3.95pt;margin-top:-65.3pt;height:126.65pt;width:87.55pt;z-index:251680768;mso-width-relative:page;mso-height-relative:page;" fillcolor="#FFFFFF [3201]" filled="t" stroked="t" coordsize="21600,21600" o:gfxdata="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W3wsdgAAAAMAQAADwAAAAAAAAABACAAAAAiAAAAZHJzL2Rvd25yZXYueG1sUEsBAhQAFAAA&#10;AAgAh07iQANupPVhAgAAxQQAAA4AAAAAAAAAAQAgAAAAJw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987425" cy="1472565"/>
                            <wp:effectExtent l="0" t="0" r="3175" b="13335"/>
                            <wp:docPr id="20" name="图片 20" descr="4202022000052900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20" descr="42020220000529001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7425" cy="14725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-608330</wp:posOffset>
                </wp:positionH>
                <wp:positionV relativeFrom="paragraph">
                  <wp:posOffset>-57150</wp:posOffset>
                </wp:positionV>
                <wp:extent cx="4767580" cy="786130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7580" cy="78613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firstLine="240" w:firstLineChars="10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年龄：21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民族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：汉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政治面貌：党员 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auto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18827692771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2244951869@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.com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4"/>
                                <w:sz w:val="24"/>
                                <w:szCs w:val="24"/>
                              </w:rPr>
                              <w:t xml:space="preserve">                          </w:t>
                            </w:r>
                          </w:p>
                          <w:p>
                            <w:pPr>
                              <w:pStyle w:val="7"/>
                              <w:kinsoku/>
                              <w:ind w:left="0" w:firstLine="480" w:firstLineChars="200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7"/>
                              <w:kinsoku/>
                              <w:ind w:left="0" w:firstLine="480" w:firstLineChars="200"/>
                              <w:jc w:val="left"/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dark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pStyle w:val="7"/>
                              <w:kinsoku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7.9pt;margin-top:-4.5pt;height:61.9pt;width:375.4pt;z-index:251664384;mso-width-relative:page;mso-height-relative:page;" filled="f" stroked="f" coordsize="21600,21600" o:gfxdata="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0f0Kq1gAAAAoBAAAPAAAA&#10;AAAAAAEAIAAAACIAAABkcnMvZG93bnJldi54bWxQSwECFAAUAAAACACHTuJAeaQOM94BAACjAwAA&#10;DgAAAAAAAAABACAAAAAlAQAAZHJzL2Uyb0RvYy54bWxQSwUGAAAAAAYABgBZAQAAd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firstLine="240" w:firstLineChars="10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  年龄：21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          民族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eastAsia="zh-CN"/>
                        </w:rPr>
                        <w:t>：汉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政治面貌：党员 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color w:val="auto"/>
                          <w:kern w:val="24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eastAsia="zh-CN"/>
                        </w:rPr>
                        <w:t>电话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18827692771            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eastAsia="zh-CN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>2244951869@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  <w:t>qq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.com  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color w:val="auto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4"/>
                          <w:sz w:val="24"/>
                          <w:szCs w:val="24"/>
                        </w:rPr>
                        <w:t xml:space="preserve">                          </w:t>
                      </w:r>
                    </w:p>
                    <w:p>
                      <w:pPr>
                        <w:pStyle w:val="7"/>
                        <w:kinsoku/>
                        <w:ind w:left="0" w:firstLine="480" w:firstLineChars="200"/>
                        <w:jc w:val="left"/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pStyle w:val="7"/>
                        <w:kinsoku/>
                        <w:ind w:left="0" w:firstLine="480" w:firstLineChars="200"/>
                        <w:jc w:val="left"/>
                      </w:pPr>
                      <w:r>
                        <w:rPr>
                          <w:rFonts w:ascii="微软雅黑" w:hAnsi="微软雅黑" w:eastAsia="微软雅黑"/>
                          <w:color w:val="000000" w:themeColor="dark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 xml:space="preserve">                </w:t>
                      </w:r>
                    </w:p>
                    <w:p>
                      <w:pPr>
                        <w:pStyle w:val="7"/>
                        <w:kinsoku/>
                        <w:ind w:left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-643255</wp:posOffset>
                </wp:positionV>
                <wp:extent cx="4897755" cy="161417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6735" y="248920"/>
                          <a:ext cx="4897755" cy="161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jc w:val="both"/>
                              <w:textAlignment w:val="auto"/>
                              <w:rPr>
                                <w:rFonts w:hint="default" w:ascii="方正粗黑宋简体" w:hAnsi="方正粗黑宋简体" w:eastAsia="方正粗黑宋简体" w:cs="方正粗黑宋简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粗黑宋简体" w:hAnsi="方正粗黑宋简体" w:eastAsia="方正粗黑宋简体" w:cs="方正粗黑宋简体"/>
                                <w:sz w:val="56"/>
                                <w:szCs w:val="96"/>
                                <w:lang w:eastAsia="zh-CN"/>
                              </w:rPr>
                              <w:t>柯全飞</w:t>
                            </w:r>
                            <w:r>
                              <w:rPr>
                                <w:rFonts w:hint="eastAsia" w:ascii="方正粗黑宋简体" w:hAnsi="方正粗黑宋简体" w:eastAsia="方正粗黑宋简体" w:cs="方正粗黑宋简体"/>
                                <w:sz w:val="56"/>
                                <w:szCs w:val="96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方正粗黑宋简体" w:hAnsi="方正粗黑宋简体" w:eastAsia="方正粗黑宋简体" w:cs="方正粗黑宋简体"/>
                                <w:sz w:val="40"/>
                                <w:szCs w:val="40"/>
                                <w:lang w:val="en-US" w:eastAsia="zh-CN"/>
                              </w:rPr>
                              <w:t>Linux运维工程师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45pt;margin-top:-50.65pt;height:127.1pt;width:385.65pt;z-index:251661312;mso-width-relative:page;mso-height-relative:page;" filled="f" stroked="f" coordsize="21600,21600" o:gfxdata="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jJXEQ90AAAANAQAADwAAAAAA&#10;AAABACAAAAAiAAAAZHJzL2Rvd25yZXYueG1sUEsBAhQAFAAAAAgAh07iQBX0AxxHAgAAcwQAAA4A&#10;AAAAAAAAAQAgAAAAL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jc w:val="both"/>
                        <w:textAlignment w:val="auto"/>
                        <w:rPr>
                          <w:rFonts w:hint="default" w:ascii="方正粗黑宋简体" w:hAnsi="方正粗黑宋简体" w:eastAsia="方正粗黑宋简体" w:cs="方正粗黑宋简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方正粗黑宋简体" w:hAnsi="方正粗黑宋简体" w:eastAsia="方正粗黑宋简体" w:cs="方正粗黑宋简体"/>
                          <w:sz w:val="56"/>
                          <w:szCs w:val="96"/>
                          <w:lang w:eastAsia="zh-CN"/>
                        </w:rPr>
                        <w:t>柯全飞</w:t>
                      </w:r>
                      <w:r>
                        <w:rPr>
                          <w:rFonts w:hint="eastAsia" w:ascii="方正粗黑宋简体" w:hAnsi="方正粗黑宋简体" w:eastAsia="方正粗黑宋简体" w:cs="方正粗黑宋简体"/>
                          <w:sz w:val="56"/>
                          <w:szCs w:val="96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 w:ascii="方正粗黑宋简体" w:hAnsi="方正粗黑宋简体" w:eastAsia="方正粗黑宋简体" w:cs="方正粗黑宋简体"/>
                          <w:sz w:val="40"/>
                          <w:szCs w:val="40"/>
                          <w:lang w:val="en-US" w:eastAsia="zh-CN"/>
                        </w:rPr>
                        <w:t>Linux运维工程师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1824355</wp:posOffset>
                </wp:positionH>
                <wp:positionV relativeFrom="paragraph">
                  <wp:posOffset>113030</wp:posOffset>
                </wp:positionV>
                <wp:extent cx="138430" cy="140970"/>
                <wp:effectExtent l="0" t="0" r="1270" b="11430"/>
                <wp:wrapNone/>
                <wp:docPr id="6" name="Freefor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3234055" y="1299845"/>
                          <a:ext cx="138430" cy="140970"/>
                        </a:xfrm>
                        <a:custGeom>
                          <a:avLst/>
                          <a:gdLst>
                            <a:gd name="T0" fmla="*/ 104 w 104"/>
                            <a:gd name="T1" fmla="*/ 56 h 130"/>
                            <a:gd name="T2" fmla="*/ 53 w 104"/>
                            <a:gd name="T3" fmla="*/ 130 h 130"/>
                            <a:gd name="T4" fmla="*/ 2 w 104"/>
                            <a:gd name="T5" fmla="*/ 67 h 130"/>
                            <a:gd name="T6" fmla="*/ 0 w 104"/>
                            <a:gd name="T7" fmla="*/ 51 h 130"/>
                            <a:gd name="T8" fmla="*/ 52 w 104"/>
                            <a:gd name="T9" fmla="*/ 0 h 130"/>
                            <a:gd name="T10" fmla="*/ 104 w 104"/>
                            <a:gd name="T11" fmla="*/ 51 h 130"/>
                            <a:gd name="T12" fmla="*/ 104 w 104"/>
                            <a:gd name="T13" fmla="*/ 56 h 130"/>
                            <a:gd name="T14" fmla="*/ 52 w 104"/>
                            <a:gd name="T15" fmla="*/ 19 h 130"/>
                            <a:gd name="T16" fmla="*/ 23 w 104"/>
                            <a:gd name="T17" fmla="*/ 47 h 130"/>
                            <a:gd name="T18" fmla="*/ 52 w 104"/>
                            <a:gd name="T19" fmla="*/ 75 h 130"/>
                            <a:gd name="T20" fmla="*/ 81 w 104"/>
                            <a:gd name="T21" fmla="*/ 47 h 130"/>
                            <a:gd name="T22" fmla="*/ 52 w 104"/>
                            <a:gd name="T23" fmla="*/ 19 h 130"/>
                            <a:gd name="T24" fmla="*/ 52 w 104"/>
                            <a:gd name="T25" fmla="*/ 19 h 130"/>
                            <a:gd name="T26" fmla="*/ 52 w 104"/>
                            <a:gd name="T27" fmla="*/ 19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04" h="130">
                              <a:moveTo>
                                <a:pt x="104" y="56"/>
                              </a:moveTo>
                              <a:cubicBezTo>
                                <a:pt x="102" y="101"/>
                                <a:pt x="53" y="130"/>
                                <a:pt x="53" y="130"/>
                              </a:cubicBezTo>
                              <a:cubicBezTo>
                                <a:pt x="53" y="130"/>
                                <a:pt x="10" y="105"/>
                                <a:pt x="2" y="67"/>
                              </a:cubicBezTo>
                              <a:cubicBezTo>
                                <a:pt x="0" y="62"/>
                                <a:pt x="0" y="56"/>
                                <a:pt x="0" y="51"/>
                              </a:cubicBezTo>
                              <a:cubicBezTo>
                                <a:pt x="0" y="23"/>
                                <a:pt x="23" y="0"/>
                                <a:pt x="52" y="0"/>
                              </a:cubicBezTo>
                              <a:cubicBezTo>
                                <a:pt x="81" y="0"/>
                                <a:pt x="104" y="23"/>
                                <a:pt x="104" y="51"/>
                              </a:cubicBezTo>
                              <a:cubicBezTo>
                                <a:pt x="104" y="53"/>
                                <a:pt x="104" y="55"/>
                                <a:pt x="104" y="56"/>
                              </a:cubicBezTo>
                              <a:close/>
                              <a:moveTo>
                                <a:pt x="52" y="19"/>
                              </a:moveTo>
                              <a:cubicBezTo>
                                <a:pt x="36" y="19"/>
                                <a:pt x="23" y="31"/>
                                <a:pt x="23" y="47"/>
                              </a:cubicBezTo>
                              <a:cubicBezTo>
                                <a:pt x="23" y="63"/>
                                <a:pt x="36" y="75"/>
                                <a:pt x="52" y="75"/>
                              </a:cubicBezTo>
                              <a:cubicBezTo>
                                <a:pt x="68" y="75"/>
                                <a:pt x="81" y="63"/>
                                <a:pt x="81" y="47"/>
                              </a:cubicBezTo>
                              <a:cubicBezTo>
                                <a:pt x="81" y="31"/>
                                <a:pt x="68" y="19"/>
                                <a:pt x="52" y="19"/>
                              </a:cubicBezTo>
                              <a:close/>
                              <a:moveTo>
                                <a:pt x="52" y="19"/>
                              </a:moveTo>
                              <a:cubicBezTo>
                                <a:pt x="52" y="19"/>
                                <a:pt x="52" y="19"/>
                                <a:pt x="52" y="19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77" o:spid="_x0000_s1026" o:spt="100" style="position:absolute;left:0pt;flip:x;margin-left:143.65pt;margin-top:8.9pt;height:11.1pt;width:10.9pt;z-index:251667456;mso-width-relative:page;mso-height-relative:page;" fillcolor="#000000 [3213]" filled="t" stroked="f" coordsize="104,130" o:gfxdata="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" path="m104,56c102,101,53,130,53,130c53,130,10,105,2,67c0,62,0,56,0,51c0,23,23,0,52,0c81,0,104,23,104,51c104,53,104,55,104,56xm52,19c36,19,23,31,23,47c23,63,36,75,52,75c68,75,81,63,81,47c81,31,68,19,52,19xm52,19c52,19,52,19,52,19e">
                <v:path o:connectlocs="138430,60725;70546,140970;2662,72653;0,55303;69215,0;138430,55303;138430,60725;69215,20603;30614,50966;69215,81328;107815,50966;69215,20603;69215,20603;69215,20603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-419735</wp:posOffset>
                </wp:positionH>
                <wp:positionV relativeFrom="paragraph">
                  <wp:posOffset>116205</wp:posOffset>
                </wp:positionV>
                <wp:extent cx="172720" cy="125095"/>
                <wp:effectExtent l="0" t="0" r="17780" b="8255"/>
                <wp:wrapNone/>
                <wp:docPr id="3" name="圆形小人1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982345" y="1316355"/>
                          <a:ext cx="172720" cy="125095"/>
                        </a:xfrm>
                        <a:custGeom>
                          <a:avLst/>
                          <a:gdLst>
                            <a:gd name="T0" fmla="*/ 912 w 683211"/>
                            <a:gd name="T1" fmla="*/ 1212 h 432048"/>
                            <a:gd name="T2" fmla="*/ 1216 w 683211"/>
                            <a:gd name="T3" fmla="*/ 1849 h 432048"/>
                            <a:gd name="T4" fmla="*/ 1217 w 683211"/>
                            <a:gd name="T5" fmla="*/ 1869 h 432048"/>
                            <a:gd name="T6" fmla="*/ 922 w 683211"/>
                            <a:gd name="T7" fmla="*/ 1869 h 432048"/>
                            <a:gd name="T8" fmla="*/ 922 w 683211"/>
                            <a:gd name="T9" fmla="*/ 1831 h 432048"/>
                            <a:gd name="T10" fmla="*/ 806 w 683211"/>
                            <a:gd name="T11" fmla="*/ 1272 h 432048"/>
                            <a:gd name="T12" fmla="*/ 912 w 683211"/>
                            <a:gd name="T13" fmla="*/ 1212 h 432048"/>
                            <a:gd name="T14" fmla="*/ 432 w 683211"/>
                            <a:gd name="T15" fmla="*/ 937 h 432048"/>
                            <a:gd name="T16" fmla="*/ 864 w 683211"/>
                            <a:gd name="T17" fmla="*/ 1841 h 432048"/>
                            <a:gd name="T18" fmla="*/ 864 w 683211"/>
                            <a:gd name="T19" fmla="*/ 1869 h 432048"/>
                            <a:gd name="T20" fmla="*/ 0 w 683211"/>
                            <a:gd name="T21" fmla="*/ 1869 h 432048"/>
                            <a:gd name="T22" fmla="*/ 0 w 683211"/>
                            <a:gd name="T23" fmla="*/ 1841 h 432048"/>
                            <a:gd name="T24" fmla="*/ 432 w 683211"/>
                            <a:gd name="T25" fmla="*/ 937 h 432048"/>
                            <a:gd name="T26" fmla="*/ 912 w 683211"/>
                            <a:gd name="T27" fmla="*/ 551 h 432048"/>
                            <a:gd name="T28" fmla="*/ 1033 w 683211"/>
                            <a:gd name="T29" fmla="*/ 841 h 432048"/>
                            <a:gd name="T30" fmla="*/ 912 w 683211"/>
                            <a:gd name="T31" fmla="*/ 1131 h 432048"/>
                            <a:gd name="T32" fmla="*/ 791 w 683211"/>
                            <a:gd name="T33" fmla="*/ 841 h 432048"/>
                            <a:gd name="T34" fmla="*/ 912 w 683211"/>
                            <a:gd name="T35" fmla="*/ 551 h 432048"/>
                            <a:gd name="T36" fmla="*/ 432 w 683211"/>
                            <a:gd name="T37" fmla="*/ 0 h 432048"/>
                            <a:gd name="T38" fmla="*/ 604 w 683211"/>
                            <a:gd name="T39" fmla="*/ 411 h 432048"/>
                            <a:gd name="T40" fmla="*/ 432 w 683211"/>
                            <a:gd name="T41" fmla="*/ 822 h 432048"/>
                            <a:gd name="T42" fmla="*/ 261 w 683211"/>
                            <a:gd name="T43" fmla="*/ 411 h 432048"/>
                            <a:gd name="T44" fmla="*/ 432 w 683211"/>
                            <a:gd name="T45" fmla="*/ 0 h 432048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0" t="0" r="r" b="b"/>
                          <a:pathLst>
                            <a:path w="683211" h="432048">
                              <a:moveTo>
                                <a:pt x="512137" y="280189"/>
                              </a:moveTo>
                              <a:cubicBezTo>
                                <a:pt x="588167" y="280189"/>
                                <a:pt x="653655" y="340557"/>
                                <a:pt x="683040" y="427518"/>
                              </a:cubicBezTo>
                              <a:lnTo>
                                <a:pt x="683211" y="432048"/>
                              </a:lnTo>
                              <a:lnTo>
                                <a:pt x="518050" y="432048"/>
                              </a:lnTo>
                              <a:lnTo>
                                <a:pt x="517720" y="423301"/>
                              </a:lnTo>
                              <a:cubicBezTo>
                                <a:pt x="501526" y="375376"/>
                                <a:pt x="479652" y="331635"/>
                                <a:pt x="452572" y="294062"/>
                              </a:cubicBezTo>
                              <a:cubicBezTo>
                                <a:pt x="471023" y="284776"/>
                                <a:pt x="491179" y="280189"/>
                                <a:pt x="512137" y="280189"/>
                              </a:cubicBezTo>
                              <a:close/>
                              <a:moveTo>
                                <a:pt x="242652" y="216651"/>
                              </a:moveTo>
                              <a:cubicBezTo>
                                <a:pt x="350494" y="216651"/>
                                <a:pt x="443383" y="302276"/>
                                <a:pt x="485063" y="425622"/>
                              </a:cubicBezTo>
                              <a:lnTo>
                                <a:pt x="485305" y="432048"/>
                              </a:lnTo>
                              <a:lnTo>
                                <a:pt x="0" y="432048"/>
                              </a:lnTo>
                              <a:lnTo>
                                <a:pt x="242" y="425623"/>
                              </a:lnTo>
                              <a:cubicBezTo>
                                <a:pt x="41922" y="302276"/>
                                <a:pt x="134811" y="216651"/>
                                <a:pt x="242652" y="216651"/>
                              </a:cubicBezTo>
                              <a:close/>
                              <a:moveTo>
                                <a:pt x="512137" y="127447"/>
                              </a:moveTo>
                              <a:cubicBezTo>
                                <a:pt x="549644" y="127447"/>
                                <a:pt x="580050" y="157437"/>
                                <a:pt x="580050" y="194431"/>
                              </a:cubicBezTo>
                              <a:cubicBezTo>
                                <a:pt x="580050" y="231425"/>
                                <a:pt x="549644" y="261414"/>
                                <a:pt x="512137" y="261414"/>
                              </a:cubicBezTo>
                              <a:cubicBezTo>
                                <a:pt x="474630" y="261414"/>
                                <a:pt x="444224" y="231425"/>
                                <a:pt x="444224" y="194431"/>
                              </a:cubicBezTo>
                              <a:cubicBezTo>
                                <a:pt x="444224" y="157437"/>
                                <a:pt x="474630" y="127447"/>
                                <a:pt x="512137" y="127447"/>
                              </a:cubicBezTo>
                              <a:close/>
                              <a:moveTo>
                                <a:pt x="242652" y="0"/>
                              </a:moveTo>
                              <a:cubicBezTo>
                                <a:pt x="295853" y="0"/>
                                <a:pt x="338980" y="42537"/>
                                <a:pt x="338980" y="95010"/>
                              </a:cubicBezTo>
                              <a:cubicBezTo>
                                <a:pt x="338980" y="147482"/>
                                <a:pt x="295853" y="190020"/>
                                <a:pt x="242652" y="190020"/>
                              </a:cubicBezTo>
                              <a:cubicBezTo>
                                <a:pt x="189452" y="190020"/>
                                <a:pt x="146324" y="147482"/>
                                <a:pt x="146324" y="95010"/>
                              </a:cubicBezTo>
                              <a:cubicBezTo>
                                <a:pt x="146324" y="42537"/>
                                <a:pt x="189452" y="0"/>
                                <a:pt x="2426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圆形小人1 29" o:spid="_x0000_s1026" o:spt="100" style="position:absolute;left:0pt;margin-left:-33.05pt;margin-top:9.15pt;height:9.85pt;width:13.6pt;z-index:251660288;v-text-anchor:middle;mso-width-relative:page;mso-height-relative:page;" fillcolor="#000000 [3213]" filled="t" stroked="f" coordsize="683211,432048" o:gfxdata="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" path="m512137,280189c588167,280189,653655,340557,683040,427518l683211,432048,518050,432048,517720,423301c501526,375376,479652,331635,452572,294062c471023,284776,491179,280189,512137,280189xm242652,216651c350494,216651,443383,302276,485063,425622l485305,432048,0,432048,242,425623c41922,302276,134811,216651,242652,216651xm512137,127447c549644,127447,580050,157437,580050,194431c580050,231425,549644,261414,512137,261414c474630,261414,444224,231425,444224,194431c444224,157437,474630,127447,512137,127447xm242652,0c295853,0,338980,42537,338980,95010c338980,147482,295853,190020,242652,190020c189452,190020,146324,147482,146324,95010c146324,42537,189452,0,242652,0xe">
                <v:path o:connectlocs="230,350;307,535;307,541;233,541;233,530;203,368;230,350;109,271;218,533;218,541;0,541;0,533;109,271;230,159;261,243;230,327;199,243;230,159;109,0;152,119;109,238;65,119;109,0" o:connectangles="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95250</wp:posOffset>
                </wp:positionV>
                <wp:extent cx="155575" cy="167005"/>
                <wp:effectExtent l="0" t="0" r="15875" b="4445"/>
                <wp:wrapNone/>
                <wp:docPr id="155" name="Freefor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155575" cy="167005"/>
                        </a:xfrm>
                        <a:custGeom>
                          <a:avLst/>
                          <a:gdLst>
                            <a:gd name="T0" fmla="*/ 104 w 104"/>
                            <a:gd name="T1" fmla="*/ 56 h 130"/>
                            <a:gd name="T2" fmla="*/ 53 w 104"/>
                            <a:gd name="T3" fmla="*/ 130 h 130"/>
                            <a:gd name="T4" fmla="*/ 2 w 104"/>
                            <a:gd name="T5" fmla="*/ 67 h 130"/>
                            <a:gd name="T6" fmla="*/ 0 w 104"/>
                            <a:gd name="T7" fmla="*/ 51 h 130"/>
                            <a:gd name="T8" fmla="*/ 52 w 104"/>
                            <a:gd name="T9" fmla="*/ 0 h 130"/>
                            <a:gd name="T10" fmla="*/ 104 w 104"/>
                            <a:gd name="T11" fmla="*/ 51 h 130"/>
                            <a:gd name="T12" fmla="*/ 104 w 104"/>
                            <a:gd name="T13" fmla="*/ 56 h 130"/>
                            <a:gd name="T14" fmla="*/ 52 w 104"/>
                            <a:gd name="T15" fmla="*/ 19 h 130"/>
                            <a:gd name="T16" fmla="*/ 23 w 104"/>
                            <a:gd name="T17" fmla="*/ 47 h 130"/>
                            <a:gd name="T18" fmla="*/ 52 w 104"/>
                            <a:gd name="T19" fmla="*/ 75 h 130"/>
                            <a:gd name="T20" fmla="*/ 81 w 104"/>
                            <a:gd name="T21" fmla="*/ 47 h 130"/>
                            <a:gd name="T22" fmla="*/ 52 w 104"/>
                            <a:gd name="T23" fmla="*/ 19 h 130"/>
                            <a:gd name="T24" fmla="*/ 52 w 104"/>
                            <a:gd name="T25" fmla="*/ 19 h 130"/>
                            <a:gd name="T26" fmla="*/ 52 w 104"/>
                            <a:gd name="T27" fmla="*/ 19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04" h="130">
                              <a:moveTo>
                                <a:pt x="104" y="56"/>
                              </a:moveTo>
                              <a:cubicBezTo>
                                <a:pt x="102" y="101"/>
                                <a:pt x="53" y="130"/>
                                <a:pt x="53" y="130"/>
                              </a:cubicBezTo>
                              <a:cubicBezTo>
                                <a:pt x="53" y="130"/>
                                <a:pt x="10" y="105"/>
                                <a:pt x="2" y="67"/>
                              </a:cubicBezTo>
                              <a:cubicBezTo>
                                <a:pt x="0" y="62"/>
                                <a:pt x="0" y="56"/>
                                <a:pt x="0" y="51"/>
                              </a:cubicBezTo>
                              <a:cubicBezTo>
                                <a:pt x="0" y="23"/>
                                <a:pt x="23" y="0"/>
                                <a:pt x="52" y="0"/>
                              </a:cubicBezTo>
                              <a:cubicBezTo>
                                <a:pt x="81" y="0"/>
                                <a:pt x="104" y="23"/>
                                <a:pt x="104" y="51"/>
                              </a:cubicBezTo>
                              <a:cubicBezTo>
                                <a:pt x="104" y="53"/>
                                <a:pt x="104" y="55"/>
                                <a:pt x="104" y="56"/>
                              </a:cubicBezTo>
                              <a:close/>
                              <a:moveTo>
                                <a:pt x="52" y="19"/>
                              </a:moveTo>
                              <a:cubicBezTo>
                                <a:pt x="36" y="19"/>
                                <a:pt x="23" y="31"/>
                                <a:pt x="23" y="47"/>
                              </a:cubicBezTo>
                              <a:cubicBezTo>
                                <a:pt x="23" y="63"/>
                                <a:pt x="36" y="75"/>
                                <a:pt x="52" y="75"/>
                              </a:cubicBezTo>
                              <a:cubicBezTo>
                                <a:pt x="68" y="75"/>
                                <a:pt x="81" y="63"/>
                                <a:pt x="81" y="47"/>
                              </a:cubicBezTo>
                              <a:cubicBezTo>
                                <a:pt x="81" y="31"/>
                                <a:pt x="68" y="19"/>
                                <a:pt x="52" y="19"/>
                              </a:cubicBezTo>
                              <a:close/>
                              <a:moveTo>
                                <a:pt x="52" y="19"/>
                              </a:moveTo>
                              <a:cubicBezTo>
                                <a:pt x="52" y="19"/>
                                <a:pt x="52" y="19"/>
                                <a:pt x="52" y="1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77" o:spid="_x0000_s1026" o:spt="100" style="position:absolute;left:0pt;flip:x;margin-left:152.55pt;margin-top:7.5pt;height:13.15pt;width:12.25pt;z-index:251659264;mso-width-relative:page;mso-height-relative:page;" fillcolor="#FFFFFF [3212]" filled="t" stroked="f" coordsize="104,130" o:gfxdata="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" path="m104,56c102,101,53,130,53,130c53,130,10,105,2,67c0,62,0,56,0,51c0,23,23,0,52,0c81,0,104,23,104,51c104,53,104,55,104,56xm52,19c36,19,23,31,23,47c23,63,36,75,52,75c68,75,81,63,81,47c81,31,68,19,52,19xm52,19c52,19,52,19,52,19e">
                <v:path o:connectlocs="155575,71940;79283,167005;2991,86071;0,65517;77787,0;155575,65517;155575,71940;77787,24408;34406,60378;77787,96349;121168,60378;77787,24408;77787,24408;77787,24408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100330</wp:posOffset>
                </wp:positionV>
                <wp:extent cx="162560" cy="102870"/>
                <wp:effectExtent l="0" t="0" r="8890" b="11430"/>
                <wp:wrapNone/>
                <wp:docPr id="1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62560" cy="102870"/>
                        </a:xfrm>
                        <a:custGeom>
                          <a:avLst/>
                          <a:gdLst>
                            <a:gd name="T0" fmla="*/ 0 w 302"/>
                            <a:gd name="T1" fmla="*/ 208 h 208"/>
                            <a:gd name="T2" fmla="*/ 94 w 302"/>
                            <a:gd name="T3" fmla="*/ 123 h 208"/>
                            <a:gd name="T4" fmla="*/ 151 w 302"/>
                            <a:gd name="T5" fmla="*/ 170 h 208"/>
                            <a:gd name="T6" fmla="*/ 208 w 302"/>
                            <a:gd name="T7" fmla="*/ 123 h 208"/>
                            <a:gd name="T8" fmla="*/ 302 w 302"/>
                            <a:gd name="T9" fmla="*/ 208 h 208"/>
                            <a:gd name="T10" fmla="*/ 0 w 302"/>
                            <a:gd name="T11" fmla="*/ 208 h 208"/>
                            <a:gd name="T12" fmla="*/ 0 w 302"/>
                            <a:gd name="T13" fmla="*/ 208 h 208"/>
                            <a:gd name="T14" fmla="*/ 0 w 302"/>
                            <a:gd name="T15" fmla="*/ 208 h 208"/>
                            <a:gd name="T16" fmla="*/ 217 w 302"/>
                            <a:gd name="T17" fmla="*/ 114 h 208"/>
                            <a:gd name="T18" fmla="*/ 302 w 302"/>
                            <a:gd name="T19" fmla="*/ 48 h 208"/>
                            <a:gd name="T20" fmla="*/ 302 w 302"/>
                            <a:gd name="T21" fmla="*/ 189 h 208"/>
                            <a:gd name="T22" fmla="*/ 217 w 302"/>
                            <a:gd name="T23" fmla="*/ 114 h 208"/>
                            <a:gd name="T24" fmla="*/ 217 w 302"/>
                            <a:gd name="T25" fmla="*/ 114 h 208"/>
                            <a:gd name="T26" fmla="*/ 217 w 302"/>
                            <a:gd name="T27" fmla="*/ 114 h 208"/>
                            <a:gd name="T28" fmla="*/ 0 w 302"/>
                            <a:gd name="T29" fmla="*/ 189 h 208"/>
                            <a:gd name="T30" fmla="*/ 0 w 302"/>
                            <a:gd name="T31" fmla="*/ 48 h 208"/>
                            <a:gd name="T32" fmla="*/ 85 w 302"/>
                            <a:gd name="T33" fmla="*/ 114 h 208"/>
                            <a:gd name="T34" fmla="*/ 0 w 302"/>
                            <a:gd name="T35" fmla="*/ 189 h 208"/>
                            <a:gd name="T36" fmla="*/ 0 w 302"/>
                            <a:gd name="T37" fmla="*/ 189 h 208"/>
                            <a:gd name="T38" fmla="*/ 0 w 302"/>
                            <a:gd name="T39" fmla="*/ 189 h 208"/>
                            <a:gd name="T40" fmla="*/ 151 w 302"/>
                            <a:gd name="T41" fmla="*/ 152 h 208"/>
                            <a:gd name="T42" fmla="*/ 0 w 302"/>
                            <a:gd name="T43" fmla="*/ 29 h 208"/>
                            <a:gd name="T44" fmla="*/ 0 w 302"/>
                            <a:gd name="T45" fmla="*/ 0 h 208"/>
                            <a:gd name="T46" fmla="*/ 302 w 302"/>
                            <a:gd name="T47" fmla="*/ 0 h 208"/>
                            <a:gd name="T48" fmla="*/ 302 w 302"/>
                            <a:gd name="T49" fmla="*/ 29 h 208"/>
                            <a:gd name="T50" fmla="*/ 151 w 302"/>
                            <a:gd name="T51" fmla="*/ 152 h 208"/>
                            <a:gd name="T52" fmla="*/ 151 w 302"/>
                            <a:gd name="T53" fmla="*/ 152 h 208"/>
                            <a:gd name="T54" fmla="*/ 151 w 302"/>
                            <a:gd name="T55" fmla="*/ 152 h 208"/>
                            <a:gd name="T56" fmla="*/ 151 w 302"/>
                            <a:gd name="T57" fmla="*/ 152 h 208"/>
                            <a:gd name="T58" fmla="*/ 151 w 302"/>
                            <a:gd name="T59" fmla="*/ 152 h 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close/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close/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flip:x;margin-left:143.25pt;margin-top:7.9pt;height:8.1pt;width:12.8pt;z-index:251666432;mso-width-relative:page;mso-height-relative:page;" fillcolor="#000000 [3213]" filled="t" stroked="f" coordsize="302,208" o:gfxdata="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" path="m0,208l94,123,151,170,208,123,302,208,0,208,0,208,0,208xm217,114l302,48,302,189,217,114,217,114,217,114xm0,189l0,48,85,114,0,189,0,189,0,189xm151,152l0,29,0,0,302,0,302,29,151,152,151,152,151,152xm151,152l151,152xe">
                <v:path o:connectlocs="0,102870;50598,60831;81280,84076;111961,60831;162560,102870;0,102870;0,102870;0,102870;116806,56380;162560,23739;162560,93473;116806,56380;116806,56380;116806,56380;0,93473;0,23739;45753,56380;0,93473;0,93473;0,93473;81280,75174;0,14342;0,0;162560,0;162560,14342;81280,75174;81280,75174;81280,75174;81280,75174;81280,75174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45720</wp:posOffset>
                </wp:positionV>
                <wp:extent cx="105410" cy="153035"/>
                <wp:effectExtent l="0" t="0" r="8890" b="18415"/>
                <wp:wrapNone/>
                <wp:docPr id="135" name="电话1 3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1027430" y="1642745"/>
                          <a:ext cx="105410" cy="153035"/>
                        </a:xfrm>
                        <a:custGeom>
                          <a:avLst/>
                          <a:gdLst>
                            <a:gd name="T0" fmla="*/ 29 w 1978606"/>
                            <a:gd name="T1" fmla="*/ 0 h 3092264"/>
                            <a:gd name="T2" fmla="*/ 34 w 1978606"/>
                            <a:gd name="T3" fmla="*/ 6 h 3092264"/>
                            <a:gd name="T4" fmla="*/ 41 w 1978606"/>
                            <a:gd name="T5" fmla="*/ 33 h 3092264"/>
                            <a:gd name="T6" fmla="*/ 39 w 1978606"/>
                            <a:gd name="T7" fmla="*/ 41 h 3092264"/>
                            <a:gd name="T8" fmla="*/ 26 w 1978606"/>
                            <a:gd name="T9" fmla="*/ 49 h 3092264"/>
                            <a:gd name="T10" fmla="*/ 51 w 1978606"/>
                            <a:gd name="T11" fmla="*/ 107 h 3092264"/>
                            <a:gd name="T12" fmla="*/ 63 w 1978606"/>
                            <a:gd name="T13" fmla="*/ 99 h 3092264"/>
                            <a:gd name="T14" fmla="*/ 71 w 1978606"/>
                            <a:gd name="T15" fmla="*/ 100 h 3092264"/>
                            <a:gd name="T16" fmla="*/ 91 w 1978606"/>
                            <a:gd name="T17" fmla="*/ 121 h 3092264"/>
                            <a:gd name="T18" fmla="*/ 92 w 1978606"/>
                            <a:gd name="T19" fmla="*/ 129 h 3092264"/>
                            <a:gd name="T20" fmla="*/ 80 w 1978606"/>
                            <a:gd name="T21" fmla="*/ 148 h 3092264"/>
                            <a:gd name="T22" fmla="*/ 70 w 1978606"/>
                            <a:gd name="T23" fmla="*/ 150 h 3092264"/>
                            <a:gd name="T24" fmla="*/ 0 w 1978606"/>
                            <a:gd name="T25" fmla="*/ 9 h 3092264"/>
                            <a:gd name="T26" fmla="*/ 8 w 1978606"/>
                            <a:gd name="T27" fmla="*/ 2 h 3092264"/>
                            <a:gd name="T28" fmla="*/ 29 w 1978606"/>
                            <a:gd name="T29" fmla="*/ 0 h 3092264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1 337" o:spid="_x0000_s1026" o:spt="100" style="position:absolute;left:0pt;margin-left:-27.05pt;margin-top:3.6pt;height:12.05pt;width:8.3pt;z-index:251663360;v-text-anchor:middle;mso-width-relative:page;mso-height-relative:page;" fillcolor="#000000 [3213]" filled="t" stroked="f" coordsize="1978606,3092264" o:gfxdata="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1,0;1,0;2,1;2,2;1,2;2,5;3,4;3,4;4,5;4,6;4,7;3,7;0,0;0,0;1,0" o:connectangles="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-447040</wp:posOffset>
                </wp:positionH>
                <wp:positionV relativeFrom="paragraph">
                  <wp:posOffset>160020</wp:posOffset>
                </wp:positionV>
                <wp:extent cx="1156335" cy="39751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教育背景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2pt;margin-top:12.6pt;height:31.3pt;width:91.05pt;z-index:251675648;mso-width-relative:page;mso-height-relative:page;" filled="f" stroked="f" coordsize="21600,21600" o:gfxdata="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MmWOh2gAAAAkBAAAPAAAAAAAAAAEAIAAAACIAAABk&#10;cnMvZG93bnJldi54bWxQSwECFAAUAAAACACHTuJAWRIXEj0CAABo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教育背景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微软雅黑" w:hAnsi="微软雅黑" w:eastAsia="微软雅黑" w:cs="微软雅黑"/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-589280</wp:posOffset>
                </wp:positionH>
                <wp:positionV relativeFrom="paragraph">
                  <wp:posOffset>29845</wp:posOffset>
                </wp:positionV>
                <wp:extent cx="1580515" cy="437515"/>
                <wp:effectExtent l="0" t="6350" r="635" b="1333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0515" cy="437515"/>
                          <a:chOff x="7272" y="8580"/>
                          <a:chExt cx="2489" cy="689"/>
                        </a:xfrm>
                      </wpg:grpSpPr>
                      <wpg:grpSp>
                        <wpg:cNvPr id="24" name="组合 48"/>
                        <wpg:cNvGrpSpPr/>
                        <wpg:grpSpPr>
                          <a:xfrm>
                            <a:off x="7283" y="8580"/>
                            <a:ext cx="2478" cy="416"/>
                            <a:chOff x="7283" y="8580"/>
                            <a:chExt cx="2478" cy="416"/>
                          </a:xfrm>
                        </wpg:grpSpPr>
                        <wps:wsp>
                          <wps:cNvPr id="25" name="矩形 16"/>
                          <wps:cNvSpPr/>
                          <wps:spPr>
                            <a:xfrm>
                              <a:off x="7283" y="8580"/>
                              <a:ext cx="2160" cy="397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等腰三角形 19"/>
                          <wps:cNvSpPr/>
                          <wps:spPr>
                            <a:xfrm>
                              <a:off x="9183" y="8580"/>
                              <a:ext cx="579" cy="417"/>
                            </a:xfrm>
                            <a:prstGeom prst="triangl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" name="直角三角形 22"/>
                        <wps:cNvSpPr/>
                        <wps:spPr>
                          <a:xfrm rot="10800000">
                            <a:off x="7272" y="8969"/>
                            <a:ext cx="261" cy="301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4pt;margin-top:2.35pt;height:34.45pt;width:124.45pt;z-index:251674624;mso-width-relative:page;mso-height-relative:page;" coordorigin="7272,8580" coordsize="2489,689" o:gfxdata="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bsvz3NkAAAAIAQAADwAAAAAAAAABACAAAAAiAAAA&#10;ZHJzL2Rvd25yZXYueG1sUEsBAhQAFAAAAAgAh07iQF1Yd4POAwAApw0AAA4AAAAAAAAAAQAgAAAA&#10;KAEAAGRycy9lMm9Eb2MueG1sUEsFBgAAAAAGAAYAWQEAAGgHAAAAAA==&#10;">
                <o:lock v:ext="edit" aspectratio="f"/>
                <v:group id="组合 48" o:spid="_x0000_s1026" o:spt="203" style="position:absolute;left:7283;top:8580;height:416;width:2478;" coordorigin="7283,8580" coordsize="2478,416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16" o:spid="_x0000_s1026" o:spt="1" style="position:absolute;left:7283;top:8580;height:397;width:2160;v-text-anchor:middle;" fillcolor="#3B3838 [814]" filled="t" stroked="t" coordsize="21600,21600" o:gfxdata="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H4om+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ect>
                  <v:shape id="等腰三角形 19" o:spid="_x0000_s1026" o:spt="5" type="#_x0000_t5" style="position:absolute;left:9183;top:8580;height:417;width:579;v-text-anchor:middle;" fillcolor="#3B3838 [814]" filled="t" stroked="f" coordsize="21600,21600" o:gfxdata="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NB6sW/&#10;AAAA2wAAAA8AAAAAAAAAAQAgAAAAIgAAAGRycy9kb3ducmV2LnhtbFBLAQIUABQAAAAIAIdO4kAz&#10;LwWeOwAAADkAAAAQAAAAAAAAAAEAIAAAAA4BAABkcnMvc2hhcGV4bWwueG1sUEsFBgAAAAAGAAYA&#10;WwEAALgDAAAAAA=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直角三角形 22" o:spid="_x0000_s1026" o:spt="6" type="#_x0000_t6" style="position:absolute;left:7272;top:8969;height:301;width:261;rotation:11796480f;v-text-anchor:middle;" fillcolor="#000000 [3213]" filled="t" stroked="f" coordsize="21600,21600" o:gfxdata="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T9nC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-429895</wp:posOffset>
                </wp:positionH>
                <wp:positionV relativeFrom="paragraph">
                  <wp:posOffset>23495</wp:posOffset>
                </wp:positionV>
                <wp:extent cx="0" cy="8171815"/>
                <wp:effectExtent l="4445" t="0" r="8255" b="698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13105" y="1928495"/>
                          <a:ext cx="0" cy="81718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3.85pt;margin-top:1.85pt;height:643.45pt;width:0pt;z-index:251669504;mso-width-relative:page;mso-height-relative:page;" filled="f" stroked="t" coordsize="21600,21600" o:gfxdata="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G9Yrl1QAAAAoBAAAPAAAAAAAAAAEAIAAAACIAAABkcnMvZG93&#10;bnJldi54bWxQSwECFAAUAAAACACHTuJAmIDxmAMCAADgAwAADgAAAAAAAAABACAAAAAkAQAAZHJz&#10;L2Uyb0RvYy54bWxQSwUGAAAAAAYABgBZAQAAmQUAAAAA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-1128395</wp:posOffset>
                </wp:positionH>
                <wp:positionV relativeFrom="paragraph">
                  <wp:posOffset>10795</wp:posOffset>
                </wp:positionV>
                <wp:extent cx="756031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605" y="1814195"/>
                          <a:ext cx="75603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8.85pt;margin-top:0.85pt;height:0pt;width:595.3pt;z-index:251668480;mso-width-relative:page;mso-height-relative:page;" filled="f" stroked="t" coordsize="21600,21600" o:gfxdata="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EE4YJtUAAAAJAQAADwAAAAAAAAABACAAAAAiAAAAZHJzL2Rv&#10;d25yZXYueG1sUEsBAhQAFAAAAAgAh07iQP4jd6YEAgAA4AMAAA4AAAAAAAAAAQAgAAAAJAEAAGRy&#10;cy9lMm9Eb2MueG1sUEsFBgAAAAAGAAYAWQEAAJoFAAAAAA==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学校：湖北省理工学院 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专业：计算机科学与技术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-342265</wp:posOffset>
                </wp:positionH>
                <wp:positionV relativeFrom="paragraph">
                  <wp:posOffset>0</wp:posOffset>
                </wp:positionV>
                <wp:extent cx="1156335" cy="39751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专业技能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95pt;margin-top:0pt;height:31.3pt;width:91.05pt;z-index:251677696;mso-width-relative:page;mso-height-relative:page;" filled="f" stroked="f" coordsize="21600,21600" o:gfxdata="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b4363YAAAABwEAAA8AAAAAAAAAAQAgAAAAIgAAAGRycy9k&#10;b3ducmV2LnhtbFBLAQIUABQAAAAIAIdO4kCZRA5aOwIAAGY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专业技能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55245</wp:posOffset>
                </wp:positionV>
                <wp:extent cx="1580515" cy="437515"/>
                <wp:effectExtent l="0" t="6350" r="6985" b="63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0515" cy="437515"/>
                          <a:chOff x="7272" y="8580"/>
                          <a:chExt cx="2489" cy="689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7283" y="8580"/>
                            <a:ext cx="2478" cy="416"/>
                            <a:chOff x="7283" y="8580"/>
                            <a:chExt cx="2478" cy="416"/>
                          </a:xfrm>
                        </wpg:grpSpPr>
                        <wps:wsp>
                          <wps:cNvPr id="45" name="矩形 16"/>
                          <wps:cNvSpPr/>
                          <wps:spPr>
                            <a:xfrm>
                              <a:off x="7283" y="8580"/>
                              <a:ext cx="2160" cy="397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等腰三角形 19"/>
                          <wps:cNvSpPr/>
                          <wps:spPr>
                            <a:xfrm>
                              <a:off x="9183" y="8580"/>
                              <a:ext cx="579" cy="417"/>
                            </a:xfrm>
                            <a:prstGeom prst="triangl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7" name="直角三角形 22"/>
                        <wps:cNvSpPr/>
                        <wps:spPr>
                          <a:xfrm rot="10800000">
                            <a:off x="7272" y="8969"/>
                            <a:ext cx="261" cy="301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8pt;margin-top:4.35pt;height:34.45pt;width:124.45pt;z-index:251670528;mso-width-relative:page;mso-height-relative:page;" coordorigin="7272,8580" coordsize="2489,689" o:gfxdata="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">
                <o:lock v:ext="edit" aspectratio="f"/>
                <v:group id="_x0000_s1026" o:spid="_x0000_s1026" o:spt="203" style="position:absolute;left:7283;top:8580;height:416;width:2478;" coordorigin="7283,8580" coordsize="2478,416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16" o:spid="_x0000_s1026" o:spt="1" style="position:absolute;left:7283;top:8580;height:397;width:2160;v-text-anchor:middle;" fillcolor="#3B3838 [814]" filled="t" stroked="t" coordsize="21600,21600" o:gfxdata="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wnR8+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ect>
                  <v:shape id="等腰三角形 19" o:spid="_x0000_s1026" o:spt="5" type="#_x0000_t5" style="position:absolute;left:9183;top:8580;height:417;width:579;v-text-anchor:middle;" fillcolor="#3B3838 [814]" filled="t" stroked="f" coordsize="21600,21600" o:gfxdata="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6eD2W/&#10;AAAA2wAAAA8AAAAAAAAAAQAgAAAAIgAAAGRycy9kb3ducmV2LnhtbFBLAQIUABQAAAAIAIdO4kAz&#10;LwWeOwAAADkAAAAQAAAAAAAAAAEAIAAAAA4BAABkcnMvc2hhcGV4bWwueG1sUEsFBgAAAAAGAAYA&#10;WwEAALgDAAAAAA=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直角三角形 22" o:spid="_x0000_s1026" o:spt="6" type="#_x0000_t6" style="position:absolute;left:7272;top:8969;height:301;width:261;rotation:11796480f;v-text-anchor:middle;" fillcolor="#000000 [3213]" filled="t" stroked="f" coordsize="21600,21600" o:gfxdata="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OCCq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掌握</w:t>
      </w:r>
      <w:r>
        <w:rPr>
          <w:rFonts w:hint="eastAsia" w:ascii="宋体" w:hAnsi="宋体" w:eastAsia="宋体" w:cs="宋体"/>
          <w:sz w:val="21"/>
          <w:szCs w:val="21"/>
        </w:rPr>
        <w:t>linux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主流</w:t>
      </w:r>
      <w:r>
        <w:rPr>
          <w:rFonts w:hint="eastAsia" w:ascii="宋体" w:hAnsi="宋体" w:eastAsia="宋体" w:cs="宋体"/>
          <w:sz w:val="21"/>
          <w:szCs w:val="21"/>
        </w:rPr>
        <w:t>操作系统原理，能熟练操作centos/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rhel</w:t>
      </w:r>
      <w:r>
        <w:rPr>
          <w:rFonts w:hint="eastAsia" w:ascii="宋体" w:hAnsi="宋体" w:eastAsia="宋体" w:cs="宋体"/>
          <w:sz w:val="21"/>
          <w:szCs w:val="21"/>
        </w:rPr>
        <w:t>等linux操作系统;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掌握mysql的基本工作原理、基本的sql语句、AB复制、读写分离、集群、备份还原;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掌握</w:t>
      </w:r>
      <w:r>
        <w:rPr>
          <w:rFonts w:hint="eastAsia" w:ascii="宋体" w:hAnsi="宋体" w:eastAsia="宋体" w:cs="宋体"/>
          <w:sz w:val="21"/>
          <w:szCs w:val="21"/>
        </w:rPr>
        <w:t>shell编程，能使用shell及其文本处理工具grep、awk、sed等进行服务器日志分析、监控、数据备份等日常工作;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熟悉常用的自动化运维工具，如Pxe、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以及</w:t>
      </w:r>
      <w:r>
        <w:rPr>
          <w:rFonts w:hint="eastAsia" w:ascii="宋体" w:hAnsi="宋体" w:eastAsia="宋体" w:cs="宋体"/>
          <w:sz w:val="21"/>
          <w:szCs w:val="21"/>
        </w:rPr>
        <w:t>ansible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进行批量系统部署，批量命令操作</w:t>
      </w:r>
      <w:r>
        <w:rPr>
          <w:rFonts w:hint="eastAsia" w:ascii="宋体" w:hAnsi="宋体" w:eastAsia="宋体" w:cs="宋体"/>
          <w:sz w:val="21"/>
          <w:szCs w:val="21"/>
        </w:rPr>
        <w:t>;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熟悉磁盘管理，例如：LVM、RAID、quota;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熟悉zabbix等监控软件安装部署，能够对web、数据库、负载均衡、存储等服务器进行监控;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熟悉apache，nginx，tomcat等相关web服务来进行主流的网站架设，并能根据实际情况进行调优;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熟悉Ftp、Nfs、Samba、Vsftpd等工具服务的安装、配置和维护;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熟悉iptables防火墙，并根据生产环境具体要求进行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设</w:t>
      </w:r>
      <w:r>
        <w:rPr>
          <w:rFonts w:hint="eastAsia" w:ascii="宋体" w:hAnsi="宋体" w:eastAsia="宋体" w:cs="宋体"/>
          <w:sz w:val="21"/>
          <w:szCs w:val="21"/>
        </w:rPr>
        <w:t>置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防火墙规则</w:t>
      </w:r>
      <w:r>
        <w:rPr>
          <w:rFonts w:hint="eastAsia" w:ascii="宋体" w:hAnsi="宋体" w:eastAsia="宋体" w:cs="宋体"/>
          <w:sz w:val="21"/>
          <w:szCs w:val="21"/>
        </w:rPr>
        <w:t>;</w:t>
      </w: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了解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  <w:t>CI/CD 持续日志管理集成/持续部署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>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  <w:t>日志管理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>,以及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  <w:t>ELK 日志收集与分析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>;</w:t>
      </w: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>了解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  <w:t>数据同步复制技术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  <w:t>缓存中间件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eastAsia="zh-CN"/>
        </w:rPr>
        <w:t>以及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  <w:t>网络存储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>;</w:t>
      </w: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>了解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  <w:t>NLB 负载均衡集群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eastAsia="zh-CN"/>
        </w:rPr>
        <w:t>以及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  <w:t>HA 高可用性集群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>;</w:t>
      </w: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>了解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  <w:t>KVM 开源虚拟化技术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eastAsia="zh-CN"/>
        </w:rPr>
        <w:t>；</w:t>
      </w:r>
    </w:p>
    <w:p>
      <w:pPr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eastAsia="zh-CN"/>
        </w:rPr>
        <w:t>了解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>Docker与k8s；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115570</wp:posOffset>
                </wp:positionV>
                <wp:extent cx="1156335" cy="39751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pt;margin-top:9.1pt;height:31.3pt;width:91.05pt;z-index:251677696;mso-width-relative:page;mso-height-relative:page;" filled="f" stroked="f" coordsize="21600,21600" o:gfxdata="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Ssfk/ZAAAACQEAAA8AAAAAAAAAAQAgAAAAIgAAAGRy&#10;cy9kb3ducmV2LnhtbFBLAQIUABQAAAAIAIdO4kB8WK8ZPQIAAGg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183515</wp:posOffset>
                </wp:positionV>
                <wp:extent cx="1580515" cy="437515"/>
                <wp:effectExtent l="0" t="6350" r="635" b="1333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0515" cy="437515"/>
                          <a:chOff x="7272" y="8580"/>
                          <a:chExt cx="2489" cy="689"/>
                        </a:xfrm>
                      </wpg:grpSpPr>
                      <wpg:grpSp>
                        <wpg:cNvPr id="29" name="组合 48"/>
                        <wpg:cNvGrpSpPr/>
                        <wpg:grpSpPr>
                          <a:xfrm>
                            <a:off x="7283" y="8580"/>
                            <a:ext cx="2478" cy="416"/>
                            <a:chOff x="7283" y="8580"/>
                            <a:chExt cx="2478" cy="416"/>
                          </a:xfrm>
                        </wpg:grpSpPr>
                        <wps:wsp>
                          <wps:cNvPr id="30" name="矩形 16"/>
                          <wps:cNvSpPr/>
                          <wps:spPr>
                            <a:xfrm>
                              <a:off x="7283" y="8580"/>
                              <a:ext cx="2160" cy="397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等腰三角形 19"/>
                          <wps:cNvSpPr/>
                          <wps:spPr>
                            <a:xfrm>
                              <a:off x="9183" y="8580"/>
                              <a:ext cx="579" cy="417"/>
                            </a:xfrm>
                            <a:prstGeom prst="triangl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2" name="直角三角形 22"/>
                        <wps:cNvSpPr/>
                        <wps:spPr>
                          <a:xfrm rot="10800000">
                            <a:off x="7272" y="8969"/>
                            <a:ext cx="261" cy="301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05pt;margin-top:14.45pt;height:34.45pt;width:124.45pt;z-index:251676672;mso-width-relative:page;mso-height-relative:page;" coordorigin="7272,8580" coordsize="2489,689" o:gfxdata="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AQTLgB2QAAAAkBAAAPAAAAAAAAAAEAIAAAACIAAABk&#10;cnMvZG93bnJldi54bWxQSwECFAAUAAAACACHTuJAb9d5hM0DAACnDQAADgAAAAAAAAABACAAAAAo&#10;AQAAZHJzL2Uyb0RvYy54bWxQSwUGAAAAAAYABgBZAQAAZwcAAAAA&#10;">
                <o:lock v:ext="edit" aspectratio="f"/>
                <v:group id="组合 48" o:spid="_x0000_s1026" o:spt="203" style="position:absolute;left:7283;top:8580;height:416;width:2478;" coordorigin="7283,8580" coordsize="2478,416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16" o:spid="_x0000_s1026" o:spt="1" style="position:absolute;left:7283;top:8580;height:397;width:2160;v-text-anchor:middle;" fillcolor="#3B3838 [814]" filled="t" stroked="t" coordsize="21600,21600" o:gfxdata="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Wlyq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ect>
                  <v:shape id="等腰三角形 19" o:spid="_x0000_s1026" o:spt="5" type="#_x0000_t5" style="position:absolute;left:9183;top:8580;height:417;width:579;v-text-anchor:middle;" fillcolor="#3B3838 [814]" filled="t" stroked="f" coordsize="21600,21600" o:gfxdata="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lx5Gy/&#10;AAAA2wAAAA8AAAAAAAAAAQAgAAAAIgAAAGRycy9kb3ducmV2LnhtbFBLAQIUABQAAAAIAIdO4kAz&#10;LwWeOwAAADkAAAAQAAAAAAAAAAEAIAAAAA4BAABkcnMvc2hhcGV4bWwueG1sUEsFBgAAAAAGAAYA&#10;WwEAALgDAAAAAA=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直角三角形 22" o:spid="_x0000_s1026" o:spt="6" type="#_x0000_t6" style="position:absolute;left:7272;top:8969;height:301;width:261;rotation:11796480f;v-text-anchor:middle;" fillcolor="#000000 [3213]" filled="t" stroked="f" coordsize="21600,21600" o:gfxdata="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JFST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right="273" w:rightChars="130" w:firstLine="420" w:firstLineChars="200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公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司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武汉杰科世纪科技有限公司</w:t>
      </w:r>
      <w:r>
        <w:rPr>
          <w:rFonts w:hint="eastAsia" w:ascii="宋体" w:hAnsi="宋体" w:eastAsia="宋体" w:cs="宋体"/>
          <w:bCs/>
          <w:sz w:val="21"/>
          <w:szCs w:val="21"/>
        </w:rPr>
        <w:tab/>
      </w:r>
    </w:p>
    <w:p>
      <w:pPr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岗   位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: 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Linux</w:t>
      </w:r>
      <w:r>
        <w:rPr>
          <w:rFonts w:hint="eastAsia" w:ascii="宋体" w:hAnsi="宋体" w:eastAsia="宋体" w:cs="宋体"/>
          <w:bCs/>
          <w:sz w:val="21"/>
          <w:szCs w:val="21"/>
        </w:rPr>
        <w:t>运维工程师</w:t>
      </w:r>
    </w:p>
    <w:p>
      <w:pPr>
        <w:rPr>
          <w:rFonts w:hint="default" w:ascii="宋体" w:hAnsi="宋体" w:eastAsia="宋体" w:cs="宋体"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时   间: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2020年</w:t>
      </w:r>
      <w:r>
        <w:rPr>
          <w:rFonts w:hint="eastAsia"/>
          <w:szCs w:val="21"/>
          <w:lang w:val="en-US" w:eastAsia="zh-CN"/>
        </w:rPr>
        <w:t>9</w:t>
      </w:r>
      <w:r>
        <w:rPr>
          <w:rFonts w:hint="eastAsia"/>
          <w:szCs w:val="21"/>
        </w:rPr>
        <w:t>月-2020年</w:t>
      </w:r>
      <w:r>
        <w:rPr>
          <w:rFonts w:hint="eastAsia"/>
          <w:szCs w:val="21"/>
          <w:lang w:val="en-US" w:eastAsia="zh-CN"/>
        </w:rPr>
        <w:t>12</w:t>
      </w:r>
      <w:r>
        <w:rPr>
          <w:rFonts w:hint="eastAsia"/>
          <w:szCs w:val="21"/>
        </w:rPr>
        <w:t>月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1、日常在武汉公安局技术大楼值班提供技术支持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2、维护与巡检部署在公安视频网以及公安网的依图人脸识别平台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3、处理湖北省其他地级市平台的问题，例如：前端点位无抓拍，平台登录异常，集群故障问题等等。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4、与其他的公司处理和沟通前端设备的对接问题，例如：烽火，网力，科达。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5、配合后台进行接口测试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6、有时去各分局机房处理服务器问题，例如：黄陂，老省厅。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7、参加分局的会议，例如：配合警方查案，项目终检等等。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公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司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北京红拾科技有限公司</w:t>
      </w:r>
      <w:r>
        <w:rPr>
          <w:rFonts w:hint="eastAsia" w:ascii="宋体" w:hAnsi="宋体" w:eastAsia="宋体" w:cs="宋体"/>
          <w:bCs/>
          <w:sz w:val="21"/>
          <w:szCs w:val="21"/>
        </w:rPr>
        <w:tab/>
      </w:r>
    </w:p>
    <w:p>
      <w:pPr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岗   位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: 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Cs/>
          <w:sz w:val="21"/>
          <w:szCs w:val="21"/>
        </w:rPr>
        <w:t>运维工程师</w:t>
      </w:r>
    </w:p>
    <w:p>
      <w:pPr>
        <w:rPr>
          <w:rFonts w:hint="default" w:ascii="宋体" w:hAnsi="宋体" w:eastAsia="宋体" w:cs="宋体"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时   间: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20</w:t>
      </w:r>
      <w:r>
        <w:rPr>
          <w:rFonts w:hint="eastAsia"/>
          <w:szCs w:val="21"/>
          <w:lang w:val="en-US" w:eastAsia="zh-CN"/>
        </w:rPr>
        <w:t>21 1</w:t>
      </w:r>
      <w:r>
        <w:rPr>
          <w:rFonts w:hint="eastAsia"/>
          <w:szCs w:val="21"/>
        </w:rPr>
        <w:t>月-202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>年</w:t>
      </w:r>
      <w:r>
        <w:rPr>
          <w:rFonts w:hint="eastAsia"/>
          <w:szCs w:val="21"/>
          <w:lang w:val="en-US" w:eastAsia="zh-CN"/>
        </w:rPr>
        <w:t>8</w:t>
      </w:r>
      <w:r>
        <w:rPr>
          <w:rFonts w:hint="eastAsia"/>
          <w:szCs w:val="21"/>
        </w:rPr>
        <w:t>月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-434975</wp:posOffset>
                </wp:positionH>
                <wp:positionV relativeFrom="paragraph">
                  <wp:posOffset>-906780</wp:posOffset>
                </wp:positionV>
                <wp:extent cx="34925" cy="5604510"/>
                <wp:effectExtent l="4445" t="0" r="14605" b="889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8025" y="7620"/>
                          <a:ext cx="34925" cy="5604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4.25pt;margin-top:-71.4pt;height:441.3pt;width:2.75pt;z-index:251681792;mso-width-relative:page;mso-height-relative:page;" filled="f" stroked="t" coordsize="21600,21600" o:gfxdata="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Yorqc2QAAAAwBAAAPAAAAAAAAAAEAIAAAACIAAABkcnMvZG93bnJldi54bWxQSwECFAAU&#10;AAAACACHTuJAkRZVkPABAAC9AwAADgAAAAAAAAABACAAAAAo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windows远程给全省中石油加油站安装公司研发的前台核销程序(TPC)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配合新上线的微信小程序(手机闪付)的运行测试以及指导加油站使用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配合团油APP工作人员与我司前台核销程序的接口对接与测试使用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各种活动优惠电子卷的创建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月底与各地级市进行月末对账并找出差异原因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日常解决加油站反馈的核销异常问题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196850</wp:posOffset>
                </wp:positionV>
                <wp:extent cx="1580515" cy="437515"/>
                <wp:effectExtent l="0" t="6350" r="6985" b="63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0515" cy="437515"/>
                          <a:chOff x="7272" y="8580"/>
                          <a:chExt cx="2489" cy="689"/>
                        </a:xfrm>
                      </wpg:grpSpPr>
                      <wpg:grpSp>
                        <wpg:cNvPr id="58" name="组合 48"/>
                        <wpg:cNvGrpSpPr/>
                        <wpg:grpSpPr>
                          <a:xfrm>
                            <a:off x="7283" y="8580"/>
                            <a:ext cx="2478" cy="416"/>
                            <a:chOff x="7283" y="8580"/>
                            <a:chExt cx="2478" cy="416"/>
                          </a:xfrm>
                        </wpg:grpSpPr>
                        <wps:wsp>
                          <wps:cNvPr id="66" name="矩形 16"/>
                          <wps:cNvSpPr/>
                          <wps:spPr>
                            <a:xfrm>
                              <a:off x="7283" y="8580"/>
                              <a:ext cx="2160" cy="397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7" name="等腰三角形 19"/>
                          <wps:cNvSpPr/>
                          <wps:spPr>
                            <a:xfrm>
                              <a:off x="9183" y="8580"/>
                              <a:ext cx="579" cy="417"/>
                            </a:xfrm>
                            <a:prstGeom prst="triangl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8" name="直角三角形 22"/>
                        <wps:cNvSpPr/>
                        <wps:spPr>
                          <a:xfrm rot="10800000">
                            <a:off x="7272" y="8969"/>
                            <a:ext cx="261" cy="301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85pt;margin-top:15.5pt;height:34.45pt;width:124.45pt;z-index:251670528;mso-width-relative:page;mso-height-relative:page;" coordorigin="7272,8580" coordsize="2489,689" o:gfxdata="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OPuOudkAAAAJAQAADwAAAAAAAAABACAAAAAiAAAA&#10;ZHJzL2Rvd25yZXYueG1sUEsBAhQAFAAAAAgAh07iQDDSL8LOAwAApw0AAA4AAAAAAAAAAQAgAAAA&#10;KAEAAGRycy9lMm9Eb2MueG1sUEsFBgAAAAAGAAYAWQEAAGgHAAAAAA==&#10;">
                <o:lock v:ext="edit" aspectratio="f"/>
                <v:group id="组合 48" o:spid="_x0000_s1026" o:spt="203" style="position:absolute;left:7283;top:8580;height:416;width:2478;" coordorigin="7283,8580" coordsize="2478,416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rect id="矩形 16" o:spid="_x0000_s1026" o:spt="1" style="position:absolute;left:7283;top:8580;height:397;width:2160;v-text-anchor:middle;" fillcolor="#3B3838 [814]" filled="t" stroked="t" coordsize="21600,21600" o:gfxdata="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0CF2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ect>
                  <v:shape id="等腰三角形 19" o:spid="_x0000_s1026" o:spt="5" type="#_x0000_t5" style="position:absolute;left:9183;top:8580;height:417;width:579;v-text-anchor:middle;" fillcolor="#3B3838 [814]" filled="t" stroked="f" coordsize="21600,21600" o:gfxdata="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pn9p6/&#10;AAAA2wAAAA8AAAAAAAAAAQAgAAAAIgAAAGRycy9kb3ducmV2LnhtbFBLAQIUABQAAAAIAIdO4kAz&#10;LwWeOwAAADkAAAAQAAAAAAAAAAEAIAAAAA4BAABkcnMvc2hhcGV4bWwueG1sUEsFBgAAAAAGAAYA&#10;WwEAALgDAAAAAA=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直角三角形 22" o:spid="_x0000_s1026" o:spt="6" type="#_x0000_t6" style="position:absolute;left:7272;top:8969;height:301;width:261;rotation:11796480f;v-text-anchor:middle;" fillcolor="#000000 [3213]" filled="t" stroked="f" coordsize="21600,21600" o:gfxdata="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ykq6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-644525</wp:posOffset>
                </wp:positionH>
                <wp:positionV relativeFrom="paragraph">
                  <wp:posOffset>148590</wp:posOffset>
                </wp:positionV>
                <wp:extent cx="1492250" cy="32956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个人作品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75pt;margin-top:11.7pt;height:25.95pt;width:117.5pt;z-index:251671552;mso-width-relative:page;mso-height-relative:page;" filled="f" stroked="f" coordsize="21600,21600" o:gfxdata="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OZEcR2gAAAAoBAAAPAAAAAAAAAAEAIAAAACIAAABkcnMv&#10;ZG93bnJldi54bWxQSwECFAAUAAAACACHTuJA9KkcDzoCAABo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个人作品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1.个人搭建的学习资料网站：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"http://106.13.137.5:88"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1"/>
          <w:szCs w:val="21"/>
          <w:lang w:val="en-US" w:eastAsia="zh-CN"/>
        </w:rPr>
        <w:t>http://106.13.137.5:8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sz w:val="21"/>
          <w:lang w:val="en-US" w:eastAsia="zh-CN"/>
        </w:rPr>
        <w:t>2.博客网站：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http://www.kxl666.cn/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111760</wp:posOffset>
                </wp:positionV>
                <wp:extent cx="1580515" cy="437515"/>
                <wp:effectExtent l="0" t="6350" r="6985" b="63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0515" cy="437515"/>
                          <a:chOff x="7272" y="8580"/>
                          <a:chExt cx="2489" cy="689"/>
                        </a:xfrm>
                      </wpg:grpSpPr>
                      <wpg:grpSp>
                        <wpg:cNvPr id="82" name="组合 48"/>
                        <wpg:cNvGrpSpPr/>
                        <wpg:grpSpPr>
                          <a:xfrm>
                            <a:off x="7283" y="8580"/>
                            <a:ext cx="2478" cy="416"/>
                            <a:chOff x="7283" y="8580"/>
                            <a:chExt cx="2478" cy="416"/>
                          </a:xfrm>
                        </wpg:grpSpPr>
                        <wps:wsp>
                          <wps:cNvPr id="83" name="矩形 16"/>
                          <wps:cNvSpPr/>
                          <wps:spPr>
                            <a:xfrm>
                              <a:off x="7283" y="8580"/>
                              <a:ext cx="2160" cy="397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6" name="等腰三角形 19"/>
                          <wps:cNvSpPr/>
                          <wps:spPr>
                            <a:xfrm>
                              <a:off x="9183" y="8580"/>
                              <a:ext cx="579" cy="417"/>
                            </a:xfrm>
                            <a:prstGeom prst="triangl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7" name="直角三角形 22"/>
                        <wps:cNvSpPr/>
                        <wps:spPr>
                          <a:xfrm rot="10800000">
                            <a:off x="7272" y="8969"/>
                            <a:ext cx="261" cy="301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75pt;margin-top:8.8pt;height:34.45pt;width:124.45pt;z-index:251670528;mso-width-relative:page;mso-height-relative:page;" coordorigin="7272,8580" coordsize="2489,689" o:gfxdata="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">
                <o:lock v:ext="edit" aspectratio="f"/>
                <v:group id="组合 48" o:spid="_x0000_s1026" o:spt="203" style="position:absolute;left:7283;top:8580;height:416;width:2478;" coordorigin="7283,8580" coordsize="2478,416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16" o:spid="_x0000_s1026" o:spt="1" style="position:absolute;left:7283;top:8580;height:397;width:2160;v-text-anchor:middle;" fillcolor="#3B3838 [814]" filled="t" stroked="t" coordsize="21600,21600" o:gfxdata="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7wLq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ect>
                  <v:shape id="等腰三角形 19" o:spid="_x0000_s1026" o:spt="5" type="#_x0000_t5" style="position:absolute;left:9183;top:8580;height:417;width:579;v-text-anchor:middle;" fillcolor="#3B3838 [814]" filled="t" stroked="f" coordsize="21600,21600" o:gfxdata="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Untf+/&#10;AAAA2wAAAA8AAAAAAAAAAQAgAAAAIgAAAGRycy9kb3ducmV2LnhtbFBLAQIUABQAAAAIAIdO4kAz&#10;LwWeOwAAADkAAAAQAAAAAAAAAAEAIAAAAA4BAABkcnMvc2hhcGV4bWwueG1sUEsFBgAAAAAGAAYA&#10;WwEAALgDAAAAAA=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直角三角形 22" o:spid="_x0000_s1026" o:spt="6" type="#_x0000_t6" style="position:absolute;left:7272;top:8969;height:301;width:261;rotation:11796480f;v-text-anchor:middle;" fillcolor="#000000 [3213]" filled="t" stroked="f" coordsize="21600,21600" o:gfxdata="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1k4M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-321310</wp:posOffset>
                </wp:positionH>
                <wp:positionV relativeFrom="paragraph">
                  <wp:posOffset>102235</wp:posOffset>
                </wp:positionV>
                <wp:extent cx="1027430" cy="35623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3pt;margin-top:8.05pt;height:28.05pt;width:80.9pt;z-index:251662336;mso-width-relative:page;mso-height-relative:page;" filled="f" stroked="f" coordsize="21600,21600" o:gfxdata="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1q6ObNkAAAAJAQAADwAAAAAAAAABACAAAAAiAAAAZHJz&#10;L2Rvd25yZXYueG1sUEsBAhQAFAAAAAgAh07iQETJxqU8AgAAaA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-511810</wp:posOffset>
                </wp:positionH>
                <wp:positionV relativeFrom="paragraph">
                  <wp:posOffset>65405</wp:posOffset>
                </wp:positionV>
                <wp:extent cx="1492250" cy="329565"/>
                <wp:effectExtent l="0" t="0" r="0" b="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firstLine="480" w:firstLineChars="20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3pt;margin-top:5.15pt;height:25.95pt;width:117.5pt;z-index:251671552;mso-width-relative:page;mso-height-relative:page;" filled="f" stroked="f" coordsize="21600,21600" o:gfxdata="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OljSdoAAAAJAQAADwAAAAAAAAABACAAAAAiAAAAZHJz&#10;L2Rvd25yZXYueG1sUEsBAhQAFAAAAAgAh07iQN809Tw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firstLine="480" w:firstLineChars="20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技能荣誉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-469265</wp:posOffset>
                </wp:positionH>
                <wp:positionV relativeFrom="paragraph">
                  <wp:posOffset>126365</wp:posOffset>
                </wp:positionV>
                <wp:extent cx="5916930" cy="110109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1010" y="8119110"/>
                          <a:ext cx="5916930" cy="1101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eastAsia="zh-CN"/>
                              </w:rPr>
                              <w:t>技能证书：软考证书，计算机二级证书，甲骨文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 xml:space="preserve"> OCP 证书，英语四级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荣誉证书：国家励志奖学金、优秀学生干部、优秀共青团员、优秀共青团干部，优秀毕业生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校园表现：在数据库项目小组中担任组长，积极与组员共同完成答辩与答辩报告的撰写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95pt;margin-top:9.95pt;height:86.7pt;width:465.9pt;z-index:251665408;mso-width-relative:page;mso-height-relative:page;" filled="f" stroked="f" coordsize="21600,21600" o:gfxdata="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i7jVk2gAAAAoBAAAPAAAAAAAAAAEA&#10;IAAAACIAAABkcnMvZG93bnJldi54bWxQSwECFAAUAAAACACHTuJAXYP/rEYCAAB0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  <w:lang w:eastAsia="zh-CN"/>
                        </w:rPr>
                        <w:t>技能证书：软考证书，计算机二级证书，甲骨文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  <w:t xml:space="preserve"> OCP 证书，英语四级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  <w:t>荣誉证书：国家励志奖学金、优秀学生干部、优秀共青团员、优秀共青团干部，优秀毕业生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  <w:t>校园表现：在数据库项目小组中担任组长，积极与组员共同完成答辩与答辩报告的撰写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-544830</wp:posOffset>
                </wp:positionH>
                <wp:positionV relativeFrom="paragraph">
                  <wp:posOffset>189230</wp:posOffset>
                </wp:positionV>
                <wp:extent cx="1492250" cy="329565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9pt;margin-top:14.9pt;height:25.95pt;width:117.5pt;z-index:251673600;mso-width-relative:page;mso-height-relative:page;" filled="f" stroked="f" coordsize="21600,21600" o:gfxdata="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ud/7doAAAAJAQAADwAAAAAAAAABACAAAAAiAAAAZHJz&#10;L2Rvd25yZXYueG1sUEsBAhQAFAAAAAgAh07iQNYoRH0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36830</wp:posOffset>
                </wp:positionV>
                <wp:extent cx="1580515" cy="437515"/>
                <wp:effectExtent l="0" t="6350" r="6985" b="635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0515" cy="437515"/>
                          <a:chOff x="7272" y="8580"/>
                          <a:chExt cx="2489" cy="689"/>
                        </a:xfrm>
                      </wpg:grpSpPr>
                      <wpg:grpSp>
                        <wpg:cNvPr id="90" name="组合 48"/>
                        <wpg:cNvGrpSpPr/>
                        <wpg:grpSpPr>
                          <a:xfrm>
                            <a:off x="7283" y="8580"/>
                            <a:ext cx="2478" cy="416"/>
                            <a:chOff x="7283" y="8580"/>
                            <a:chExt cx="2478" cy="416"/>
                          </a:xfrm>
                        </wpg:grpSpPr>
                        <wps:wsp>
                          <wps:cNvPr id="91" name="矩形 16"/>
                          <wps:cNvSpPr/>
                          <wps:spPr>
                            <a:xfrm>
                              <a:off x="7283" y="8580"/>
                              <a:ext cx="2160" cy="397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2" name="等腰三角形 19"/>
                          <wps:cNvSpPr/>
                          <wps:spPr>
                            <a:xfrm>
                              <a:off x="9183" y="8580"/>
                              <a:ext cx="579" cy="417"/>
                            </a:xfrm>
                            <a:prstGeom prst="triangl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3" name="直角三角形 22"/>
                        <wps:cNvSpPr/>
                        <wps:spPr>
                          <a:xfrm rot="10800000">
                            <a:off x="7272" y="8969"/>
                            <a:ext cx="261" cy="301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35pt;margin-top:2.9pt;height:34.45pt;width:124.45pt;z-index:251672576;mso-width-relative:page;mso-height-relative:page;" coordorigin="7272,8580" coordsize="2489,689" o:gfxdata="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">
                <o:lock v:ext="edit" aspectratio="f"/>
                <v:group id="组合 48" o:spid="_x0000_s1026" o:spt="203" style="position:absolute;left:7283;top:8580;height:416;width:2478;" coordorigin="7283,8580" coordsize="2478,416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16" o:spid="_x0000_s1026" o:spt="1" style="position:absolute;left:7283;top:8580;height:397;width:2160;v-text-anchor:middle;" fillcolor="#3B3838 [814]" filled="t" stroked="t" coordsize="21600,21600" o:gfxdata="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18bYu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ect>
                  <v:shape id="等腰三角形 19" o:spid="_x0000_s1026" o:spt="5" type="#_x0000_t5" style="position:absolute;left:9183;top:8580;height:417;width:579;v-text-anchor:middle;" fillcolor="#3B3838 [814]" filled="t" stroked="f" coordsize="21600,21600" o:gfxdata="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xSUh&#10;wAAAANsAAAAPAAAAAAAAAAEAIAAAACIAAABkcnMvZG93bnJldi54bWxQSwECFAAUAAAACACHTuJA&#10;My8FnjsAAAA5AAAAEAAAAAAAAAABACAAAAAPAQAAZHJzL3NoYXBleG1sLnhtbFBLBQYAAAAABgAG&#10;AFsBAAC5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直角三角形 22" o:spid="_x0000_s1026" o:spt="6" type="#_x0000_t6" style="position:absolute;left:7272;top:8969;height:301;width:261;rotation:11796480f;v-text-anchor:middle;" fillcolor="#000000 [3213]" filled="t" stroked="f" coordsize="21600,21600" o:gfxdata="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uo7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608330</wp:posOffset>
                </wp:positionV>
                <wp:extent cx="6010275" cy="1480185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148018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dark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本人好学上进，诚信、敬业、责任心强，有强烈的团体精神，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在大学期间，曾担任班长一职，并且认真学习，积极参加课外活动，大学期间，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富有团队合作精神及希望得到更大的挑战。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hAnsi="微软雅黑" w:eastAsia="微软雅黑" w:cs="微软雅黑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hAnsi="微软雅黑" w:eastAsia="微软雅黑" w:cs="微软雅黑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hAnsi="微软雅黑" w:eastAsia="微软雅黑" w:cs="微软雅黑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default" w:ascii="微软雅黑" w:hAnsi="微软雅黑" w:eastAsia="微软雅黑" w:cs="微软雅黑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刚刚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hAnsi="微软雅黑" w:eastAsia="微软雅黑" w:cs="微软雅黑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hAnsi="微软雅黑" w:eastAsia="微软雅黑" w:cs="微软雅黑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hAnsi="微软雅黑" w:eastAsia="微软雅黑" w:cs="微软雅黑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default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24.5pt;margin-top:47.9pt;height:116.55pt;width:473.25pt;z-index:251678720;mso-width-relative:page;mso-height-relative:page;" filled="f" stroked="f" coordsize="21600,21600" o:gfxdata="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AnYtrYAAAACgEAAA8A&#10;AAAAAAAAAQAgAAAAIgAAAGRycy9kb3ducmV2LnhtbFBLAQIUABQAAAAIAIdO4kDEHSfH3gEAAKUD&#10;AAAOAAAAAAAAAAEAIAAAACcBAABkcnMvZTJvRG9jLnhtbFBLBQYAAAAABgAGAFkBAAB3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dark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本人好学上进，诚信、敬业、责任心强，有强烈的团体精神，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dark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在大学期间，曾担任班长一职，并且认真学习，积极参加课外活动，大学期间，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富有团队合作精神及希望得到更大的挑战。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hAnsi="微软雅黑" w:eastAsia="微软雅黑" w:cs="微软雅黑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hAnsi="微软雅黑" w:eastAsia="微软雅黑" w:cs="微软雅黑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hAnsi="微软雅黑" w:eastAsia="微软雅黑" w:cs="微软雅黑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default" w:ascii="微软雅黑" w:hAnsi="微软雅黑" w:eastAsia="微软雅黑" w:cs="微软雅黑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刚刚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hAnsi="微软雅黑" w:eastAsia="微软雅黑" w:cs="微软雅黑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hAnsi="微软雅黑" w:eastAsia="微软雅黑" w:cs="微软雅黑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hAnsi="微软雅黑" w:eastAsia="微软雅黑" w:cs="微软雅黑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default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-1121410</wp:posOffset>
                </wp:positionH>
                <wp:positionV relativeFrom="paragraph">
                  <wp:posOffset>9513570</wp:posOffset>
                </wp:positionV>
                <wp:extent cx="7560310" cy="301625"/>
                <wp:effectExtent l="0" t="0" r="8890" b="3175"/>
                <wp:wrapNone/>
                <wp:docPr id="9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01625"/>
                        </a:xfrm>
                        <a:prstGeom prst="rect">
                          <a:avLst/>
                        </a:prstGeom>
                        <a:solidFill>
                          <a:srgbClr val="3B38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style="position:absolute;left:0pt;margin-left:-88.3pt;margin-top:749.1pt;height:23.75pt;width:595.3pt;z-index:251679744;v-text-anchor:middle;mso-width-relative:page;mso-height-relative:page;" fillcolor="#3B3838" filled="t" stroked="f" coordsize="21600,21600" o:gfxdata="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y5kpMNwAAAAPAQAADwAAAAAAAAABACAAAAAiAAAAZHJzL2Rv&#10;d25yZXYueG1sUEsBAhQAFAAAAAgAh07iQEs1oXZvAgAAzAQAAA4AAAAAAAAAAQAgAAAAKw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headerReference r:id="rId3" w:type="default"/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粗黑宋简体">
    <w:altName w:val="宋体"/>
    <w:panose1 w:val="02000000000000000000"/>
    <w:charset w:val="86"/>
    <w:family w:val="auto"/>
    <w:pitch w:val="default"/>
    <w:sig w:usb0="00000000" w:usb1="00000000" w:usb2="00000012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63B868"/>
    <w:multiLevelType w:val="singleLevel"/>
    <w:tmpl w:val="2663B8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490CD8"/>
    <w:rsid w:val="012E700A"/>
    <w:rsid w:val="01490CD8"/>
    <w:rsid w:val="03D10D84"/>
    <w:rsid w:val="04A773FC"/>
    <w:rsid w:val="04F17032"/>
    <w:rsid w:val="0582246C"/>
    <w:rsid w:val="07342F32"/>
    <w:rsid w:val="08AF4EF0"/>
    <w:rsid w:val="0A781DB3"/>
    <w:rsid w:val="0BA22CDE"/>
    <w:rsid w:val="0BDF28E5"/>
    <w:rsid w:val="0C6B2C9D"/>
    <w:rsid w:val="0D4106CC"/>
    <w:rsid w:val="0D507EA7"/>
    <w:rsid w:val="0E5D4DE3"/>
    <w:rsid w:val="0ECC6974"/>
    <w:rsid w:val="164851EC"/>
    <w:rsid w:val="173B3387"/>
    <w:rsid w:val="1BFE204D"/>
    <w:rsid w:val="202774C5"/>
    <w:rsid w:val="208D558F"/>
    <w:rsid w:val="20FE43CA"/>
    <w:rsid w:val="217871E6"/>
    <w:rsid w:val="239D5003"/>
    <w:rsid w:val="251E609F"/>
    <w:rsid w:val="25347D23"/>
    <w:rsid w:val="2A3116BD"/>
    <w:rsid w:val="2B2A5A77"/>
    <w:rsid w:val="32250C40"/>
    <w:rsid w:val="37B807AA"/>
    <w:rsid w:val="381153E5"/>
    <w:rsid w:val="382D14E1"/>
    <w:rsid w:val="38344F1B"/>
    <w:rsid w:val="392F1A8E"/>
    <w:rsid w:val="3FAE5283"/>
    <w:rsid w:val="41867400"/>
    <w:rsid w:val="41D87D2E"/>
    <w:rsid w:val="42B62C1A"/>
    <w:rsid w:val="45D30D83"/>
    <w:rsid w:val="482729EB"/>
    <w:rsid w:val="4A1026DE"/>
    <w:rsid w:val="4A8F24C6"/>
    <w:rsid w:val="4CC9494B"/>
    <w:rsid w:val="4E225C9C"/>
    <w:rsid w:val="50417220"/>
    <w:rsid w:val="512E5684"/>
    <w:rsid w:val="57414A58"/>
    <w:rsid w:val="5BE446ED"/>
    <w:rsid w:val="5D024BBB"/>
    <w:rsid w:val="5FEE12E8"/>
    <w:rsid w:val="60877508"/>
    <w:rsid w:val="633B24C3"/>
    <w:rsid w:val="645520F6"/>
    <w:rsid w:val="65DC683F"/>
    <w:rsid w:val="6B9031DA"/>
    <w:rsid w:val="6BD174A3"/>
    <w:rsid w:val="6C6E293A"/>
    <w:rsid w:val="6DA52157"/>
    <w:rsid w:val="6DB61F11"/>
    <w:rsid w:val="6DF27D56"/>
    <w:rsid w:val="6F2453B1"/>
    <w:rsid w:val="6F764BED"/>
    <w:rsid w:val="6FFF1AD2"/>
    <w:rsid w:val="71DC3F5E"/>
    <w:rsid w:val="77A04412"/>
    <w:rsid w:val="7ACA2B8A"/>
    <w:rsid w:val="7E8C3805"/>
    <w:rsid w:val="7EDC5E69"/>
    <w:rsid w:val="7FB1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rPr>
      <w:sz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\AppData\Roaming\kingsoft\office6\templates\download\8ab2d11b-6984-a761-9599-8b37bdb7a15b\&#32771;&#30740;&#22797;&#35797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考研复试个人简历.docx</Template>
  <Pages>2</Pages>
  <Words>0</Words>
  <Characters>0</Characters>
  <Lines>0</Lines>
  <Paragraphs>0</Paragraphs>
  <TotalTime>6</TotalTime>
  <ScaleCrop>false</ScaleCrop>
  <LinksUpToDate>false</LinksUpToDate>
  <CharactersWithSpaces>1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2020-05-21T07:03:00Z</dcterms:created>
  <dc:creator>爱玩成性</dc:creator>
  <cp:lastModifiedBy>柯小乐</cp:lastModifiedBy>
  <dcterms:modified xsi:type="dcterms:W3CDTF">2022-08-01T02:40:03Z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82A786D6475745498CFD4CE0E04A0780</vt:lpwstr>
  </property>
</Properties>
</file>